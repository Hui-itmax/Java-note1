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R</w:t>
      </w:r>
      <w:r>
        <w:rPr>
          <w:rFonts w:hint="default"/>
          <w:b/>
          <w:bCs/>
          <w:sz w:val="84"/>
          <w:szCs w:val="84"/>
          <w:lang w:val="en-US" w:eastAsia="zh-CN"/>
        </w:rPr>
        <w:t>edis</w:t>
      </w:r>
    </w:p>
    <w:p>
      <w:pPr>
        <w:pStyle w:val="2"/>
        <w:rPr>
          <w:rFonts w:hint="eastAsia"/>
        </w:rPr>
      </w:pPr>
      <w:r>
        <w:rPr>
          <w:rFonts w:hint="eastAsia"/>
        </w:rPr>
        <w:t>Redis的安装</w:t>
      </w:r>
    </w:p>
    <w:p>
      <w:pPr>
        <w:pStyle w:val="3"/>
        <w:rPr>
          <w:rFonts w:hint="eastAsia"/>
        </w:rPr>
      </w:pPr>
      <w:r>
        <w:rPr>
          <w:rFonts w:hint="eastAsia"/>
        </w:rPr>
        <w:t>Redis的安装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Redis是c语言开发的。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安装redis需要c语言的编译环境。如果没有gcc需要在线安装。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yum install gcc-c++</w:t>
      </w:r>
    </w:p>
    <w:p>
      <w:pPr>
        <w:rPr>
          <w:rFonts w:hint="eastAsia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yum -y install gcc automake autoconf libtool make</w:t>
      </w:r>
      <w:r>
        <w:rPr>
          <w:rFonts w:ascii="宋体" w:hAnsi="宋体" w:eastAsia="宋体" w:cs="宋体"/>
          <w:sz w:val="21"/>
          <w:szCs w:val="21"/>
        </w:rPr>
        <w:t> 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安装步骤：</w:t>
      </w:r>
      <w:bookmarkStart w:id="0" w:name="_GoBack"/>
      <w:bookmarkEnd w:id="0"/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第一步：redis的源码包上传到linux系统。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第二步：解压缩redis。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第三步：编译。进入redis源码目录。make 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第四步：安装。make install PREFIX=/usr/local/redis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PREFIX参数指定redis的安装目录。一般软件安装到/usr</w:t>
      </w:r>
      <w:r>
        <w:rPr>
          <w:rFonts w:hint="eastAsia" w:ascii="仿宋" w:hAnsi="仿宋" w:eastAsia="仿宋" w:cs="仿宋"/>
          <w:sz w:val="24"/>
          <w:szCs w:val="24"/>
          <w:lang w:val="en-US"/>
        </w:rPr>
        <w:t>/local/redis</w:t>
      </w:r>
      <w:r>
        <w:rPr>
          <w:rFonts w:hint="eastAsia" w:ascii="仿宋" w:hAnsi="仿宋" w:eastAsia="仿宋" w:cs="仿宋"/>
          <w:sz w:val="24"/>
          <w:szCs w:val="24"/>
        </w:rPr>
        <w:t>目录下</w:t>
      </w:r>
    </w:p>
    <w:p>
      <w:pPr>
        <w:rPr>
          <w:rFonts w:hint="eastAsia"/>
          <w:sz w:val="21"/>
          <w:szCs w:val="21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连接redis</w:t>
      </w:r>
    </w:p>
    <w:p>
      <w:pPr>
        <w:pStyle w:val="4"/>
        <w:rPr>
          <w:rFonts w:hint="eastAsia"/>
        </w:rPr>
      </w:pPr>
      <w:r>
        <w:rPr>
          <w:rFonts w:hint="eastAsia"/>
        </w:rPr>
        <w:t>redis的启动：</w:t>
      </w:r>
    </w:p>
    <w:p>
      <w:pPr>
        <w:rPr>
          <w:rFonts w:hint="eastAsia"/>
        </w:rPr>
      </w:pPr>
      <w:r>
        <w:rPr>
          <w:rFonts w:hint="eastAsia"/>
        </w:rPr>
        <w:t>前端启动：在redis的安装目录下直接启动redis-server</w:t>
      </w:r>
    </w:p>
    <w:p>
      <w:pPr>
        <w:rPr>
          <w:rFonts w:hint="eastAsia"/>
        </w:rPr>
      </w:pPr>
      <w:r>
        <w:rPr>
          <w:rFonts w:hint="eastAsia"/>
        </w:rPr>
        <w:t xml:space="preserve">[root@localhost bin]# ./redis-server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后台启动：</w:t>
      </w:r>
    </w:p>
    <w:p>
      <w:pPr>
        <w:rPr>
          <w:rFonts w:hint="eastAsia"/>
        </w:rPr>
      </w:pPr>
      <w:r>
        <w:rPr>
          <w:rFonts w:hint="eastAsia"/>
        </w:rPr>
        <w:t>把/root/redis-3.0.0/redis.conf复制到/usr/local/redis/bin目录下</w:t>
      </w:r>
    </w:p>
    <w:p>
      <w:pPr>
        <w:rPr>
          <w:rFonts w:hint="eastAsia"/>
        </w:rPr>
      </w:pPr>
      <w:r>
        <w:rPr>
          <w:rFonts w:hint="eastAsia"/>
        </w:rPr>
        <w:t>[root@localhost redis-3.0.0]# cp redis.conf /usr/local/redis/bin/</w:t>
      </w:r>
    </w:p>
    <w:p>
      <w:pPr>
        <w:rPr>
          <w:rFonts w:hint="eastAsia"/>
        </w:rPr>
      </w:pPr>
      <w:r>
        <w:rPr>
          <w:rFonts w:hint="eastAsia"/>
        </w:rPr>
        <w:t>修改配置文件：</w:t>
      </w:r>
    </w:p>
    <w:p>
      <w:r>
        <w:drawing>
          <wp:inline distT="0" distB="0" distL="114300" distR="114300">
            <wp:extent cx="5272405" cy="73787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[root@localhost bin]# ./redis-server redis.conf</w:t>
      </w:r>
    </w:p>
    <w:p>
      <w:pPr>
        <w:rPr>
          <w:rFonts w:hint="eastAsia"/>
        </w:rPr>
      </w:pPr>
      <w:r>
        <w:rPr>
          <w:rFonts w:hint="eastAsia"/>
        </w:rPr>
        <w:t>查看redis进程：</w:t>
      </w:r>
    </w:p>
    <w:p>
      <w:pPr>
        <w:rPr>
          <w:rFonts w:hint="eastAsia"/>
        </w:rPr>
      </w:pPr>
      <w:r>
        <w:rPr>
          <w:rFonts w:hint="eastAsia"/>
        </w:rPr>
        <w:t>[root@localhost bin]# ps aux|grep redis</w:t>
      </w:r>
    </w:p>
    <w:p>
      <w:pPr>
        <w:rPr>
          <w:rFonts w:hint="eastAsia"/>
        </w:rPr>
      </w:pPr>
      <w:r>
        <w:rPr>
          <w:rFonts w:hint="eastAsia"/>
        </w:rPr>
        <w:t xml:space="preserve">root      5190  0.1  0.3  33936  1712 ?        Ssl  18:23   0:00 ./redis-server *:6379    </w:t>
      </w:r>
    </w:p>
    <w:p>
      <w:pPr>
        <w:rPr>
          <w:rFonts w:hint="eastAsia"/>
        </w:rPr>
      </w:pPr>
      <w:r>
        <w:rPr>
          <w:rFonts w:hint="eastAsia"/>
        </w:rPr>
        <w:t>root      5196  0.0  0.1   4356   728 pts/0    S+   18:24   0:00 grep redis</w:t>
      </w:r>
    </w:p>
    <w:p>
      <w:pPr>
        <w:rPr>
          <w:rFonts w:hint="eastAsia"/>
        </w:rPr>
      </w:pPr>
      <w:r>
        <w:rPr>
          <w:rFonts w:hint="eastAsia"/>
        </w:rPr>
        <w:t xml:space="preserve">[root@localhost bin]# 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Redis-cli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客户端</w:t>
      </w:r>
      <w:r>
        <w:rPr>
          <w:rFonts w:hint="default"/>
          <w:lang w:val="en-US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[root@localhost bin]# ./redis-cli </w:t>
      </w:r>
    </w:p>
    <w:p>
      <w:pPr>
        <w:rPr>
          <w:rFonts w:hint="eastAsia"/>
        </w:rPr>
      </w:pPr>
      <w:r>
        <w:rPr>
          <w:rFonts w:hint="eastAsia"/>
        </w:rPr>
        <w:t>默认连接localhost运行在6379端口的redis服务。</w:t>
      </w:r>
    </w:p>
    <w:p>
      <w:pPr>
        <w:rPr>
          <w:rFonts w:hint="eastAsia"/>
        </w:rPr>
      </w:pPr>
      <w:r>
        <w:rPr>
          <w:rFonts w:hint="eastAsia"/>
        </w:rPr>
        <w:t>[root@localhost bin]# ./redis-cli -h 192.168.</w:t>
      </w:r>
      <w:r>
        <w:rPr>
          <w:rFonts w:hint="default"/>
          <w:lang w:val="en-US"/>
        </w:rPr>
        <w:t>18</w:t>
      </w:r>
      <w:r>
        <w:rPr>
          <w:rFonts w:hint="eastAsia"/>
        </w:rPr>
        <w:t>.1</w:t>
      </w:r>
      <w:r>
        <w:rPr>
          <w:rFonts w:hint="default"/>
          <w:lang w:val="en-US"/>
        </w:rPr>
        <w:t>33</w:t>
      </w:r>
      <w:r>
        <w:rPr>
          <w:rFonts w:hint="eastAsia"/>
        </w:rPr>
        <w:t xml:space="preserve"> -p 6379</w:t>
      </w:r>
    </w:p>
    <w:p>
      <w:pPr>
        <w:rPr>
          <w:rFonts w:hint="eastAsia"/>
        </w:rPr>
      </w:pPr>
      <w:r>
        <w:rPr>
          <w:rFonts w:hint="eastAsia"/>
        </w:rPr>
        <w:t>-h：连接的服务器的地址</w:t>
      </w:r>
    </w:p>
    <w:p>
      <w:pPr>
        <w:rPr>
          <w:rFonts w:hint="eastAsia"/>
        </w:rPr>
      </w:pPr>
      <w:r>
        <w:rPr>
          <w:rFonts w:hint="eastAsia"/>
        </w:rPr>
        <w:t>-p：服务的端口号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关闭redis：[root@localhost bin]# ./redis-cli shutdown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Redis五种数据类型</w:t>
      </w:r>
    </w:p>
    <w:p>
      <w:pPr>
        <w:rPr>
          <w:rFonts w:hint="eastAsia"/>
        </w:rPr>
      </w:pPr>
      <w:r>
        <w:rPr>
          <w:rFonts w:hint="eastAsia"/>
        </w:rPr>
        <w:t>String：key-value（做缓存）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Redis中所有的数据都是字符串。命令不区分大小写，key是区分大小写的。Redis是单线程的。Redis中不适合保存内容大的数据。</w:t>
      </w:r>
      <w:r>
        <w:rPr>
          <w:rFonts w:hint="default"/>
          <w:lang w:val="en-US"/>
        </w:rPr>
        <w:t>Redis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key</w:t>
      </w:r>
      <w:r>
        <w:rPr>
          <w:rFonts w:hint="eastAsia"/>
          <w:lang w:val="en-US" w:eastAsia="zh-CN"/>
        </w:rPr>
        <w:t>都是字符串，对于值来讲，有五种数据类型。分别为：St</w:t>
      </w:r>
      <w:r>
        <w:rPr>
          <w:rFonts w:hint="default"/>
          <w:lang w:val="en-US" w:eastAsia="zh-CN"/>
        </w:rPr>
        <w:t>ring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hash</w:t>
      </w:r>
      <w:r>
        <w:rPr>
          <w:rFonts w:hint="eastAsia"/>
          <w:lang w:val="en-US" w:eastAsia="zh-CN"/>
        </w:rPr>
        <w:t>、S</w:t>
      </w:r>
      <w:r>
        <w:rPr>
          <w:rFonts w:hint="default"/>
          <w:lang w:val="en-US" w:eastAsia="zh-CN"/>
        </w:rPr>
        <w:t>et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List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sortedSet</w:t>
      </w:r>
    </w:p>
    <w:p>
      <w:pPr>
        <w:rPr>
          <w:rFonts w:hint="eastAsia"/>
        </w:rPr>
      </w:pPr>
      <w:r>
        <w:rPr>
          <w:rFonts w:hint="eastAsia"/>
        </w:rPr>
        <w:t>get、set、</w:t>
      </w:r>
    </w:p>
    <w:p>
      <w:pPr>
        <w:rPr>
          <w:rFonts w:hint="eastAsia"/>
        </w:rPr>
      </w:pPr>
      <w:r>
        <w:rPr>
          <w:rFonts w:hint="eastAsia"/>
        </w:rPr>
        <w:t>incr：加一（生成id）</w:t>
      </w:r>
    </w:p>
    <w:p>
      <w:pPr>
        <w:rPr>
          <w:rFonts w:hint="eastAsia"/>
        </w:rPr>
      </w:pPr>
      <w:r>
        <w:rPr>
          <w:rFonts w:hint="eastAsia"/>
        </w:rPr>
        <w:t>Decr：减一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Hash：key-fields-values（做缓存）</w:t>
      </w:r>
    </w:p>
    <w:p>
      <w:pPr>
        <w:rPr>
          <w:rFonts w:hint="eastAsia"/>
        </w:rPr>
      </w:pPr>
      <w:r>
        <w:rPr>
          <w:rFonts w:hint="eastAsia"/>
        </w:rPr>
        <w:t>相当于一个key对于一个map，map中还有key-value</w:t>
      </w:r>
    </w:p>
    <w:p>
      <w:pPr>
        <w:rPr>
          <w:rFonts w:hint="eastAsia"/>
        </w:rPr>
      </w:pPr>
      <w:r>
        <w:rPr>
          <w:rFonts w:hint="eastAsia"/>
        </w:rPr>
        <w:t>使用hash对key进行归类。</w:t>
      </w:r>
    </w:p>
    <w:p>
      <w:pPr>
        <w:rPr>
          <w:rFonts w:hint="eastAsia"/>
        </w:rPr>
      </w:pPr>
      <w:r>
        <w:rPr>
          <w:rFonts w:hint="eastAsia"/>
        </w:rPr>
        <w:t>Hset：向hash中添加内容</w:t>
      </w:r>
    </w:p>
    <w:p>
      <w:pPr>
        <w:rPr>
          <w:rFonts w:hint="eastAsia"/>
        </w:rPr>
      </w:pPr>
      <w:r>
        <w:rPr>
          <w:rFonts w:hint="eastAsia"/>
        </w:rPr>
        <w:t>Hget：从hash中取内容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打开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redis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后台服务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[root@redis1 bin]# ./redis-server redis.conf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使用客户端连接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redis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[root@redis1 bin]# ./redis-cli -p 192.168.18.134 -p 6379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2.1</w:t>
      </w:r>
      <w:r>
        <w:rPr>
          <w:rFonts w:hint="eastAsia"/>
          <w:b/>
          <w:bCs/>
          <w:sz w:val="32"/>
          <w:szCs w:val="32"/>
          <w:lang w:val="en-US" w:eastAsia="zh-CN"/>
        </w:rPr>
        <w:t>字符串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set name zhangsan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OK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set age 22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OK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set address beijing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OK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set idcard 110210199101202413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OK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keys *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"age"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"address"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3) "name"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4) "index"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5) "idcard"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get age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"22"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get address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"beijing"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自增：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incr currentPage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1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incr currentPage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2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incr currentPage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3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keys *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"age"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"currentPage"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3) "address"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4) "name"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5) "index"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6) "idcard"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get currentPage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"3"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自减：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decr currentPage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2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decr currentPage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1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decr currentPage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0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decr currentPage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-1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decr currentPage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-2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get currentPage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"-2"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删除：</w:t>
      </w:r>
      <w:r>
        <w:rPr>
          <w:rFonts w:hint="default"/>
          <w:b/>
          <w:bCs/>
          <w:sz w:val="28"/>
          <w:szCs w:val="28"/>
          <w:lang w:val="en-US" w:eastAsia="zh-CN"/>
        </w:rPr>
        <w:t>del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keys *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"age"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"currentPage"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3) "address"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4) "name"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5) "index"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6) "idcard"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del index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1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keys *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"age"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"currentPage"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3) "address"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4) "name"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5) "idcard"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2.2 </w:t>
      </w:r>
      <w:r>
        <w:rPr>
          <w:rFonts w:hint="default"/>
          <w:b/>
          <w:bCs/>
          <w:sz w:val="28"/>
          <w:szCs w:val="28"/>
          <w:lang w:val="en-US" w:eastAsia="zh-CN"/>
        </w:rPr>
        <w:t>Hash</w:t>
      </w:r>
      <w:r>
        <w:rPr>
          <w:rFonts w:hint="eastAsia"/>
          <w:b/>
          <w:bCs/>
          <w:sz w:val="28"/>
          <w:szCs w:val="28"/>
          <w:lang w:val="en-US" w:eastAsia="zh-CN"/>
        </w:rPr>
        <w:t>类型：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hset persons name lisi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1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hget persons name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"lisi"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hset persons age 20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1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hset persons address changsha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1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hset persons birthday 1997-10-10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1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keys *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"persons"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"age"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3) "currentPage"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4) "address"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5) "name"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6) "idcard"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hkeys persons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"name"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"age"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3) "address"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4) "birthday"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hvals persons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"lisi"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"20"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3) "changsha"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4) "1997-10-10"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hgetall persons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"name"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"lisi"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3) "age"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4) "20"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5) "address"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6) "changsha"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7) "birthday"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8) "1997-10-10"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删除</w:t>
      </w:r>
      <w:r>
        <w:rPr>
          <w:rFonts w:hint="default"/>
          <w:b/>
          <w:bCs/>
          <w:sz w:val="28"/>
          <w:szCs w:val="28"/>
          <w:lang w:val="en-US" w:eastAsia="zh-CN"/>
        </w:rPr>
        <w:t>: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hdel persons age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1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hgetall persons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"name"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"lisi"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3) "address"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4) "changsha"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5) "birthday"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6) "1997-10-10"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 Li</w:t>
      </w:r>
      <w:r>
        <w:rPr>
          <w:rFonts w:hint="default"/>
          <w:b/>
          <w:bCs/>
          <w:sz w:val="28"/>
          <w:szCs w:val="28"/>
          <w:lang w:val="en-US" w:eastAsia="zh-CN"/>
        </w:rPr>
        <w:t>st</w:t>
      </w:r>
      <w:r>
        <w:rPr>
          <w:rFonts w:hint="eastAsia"/>
          <w:b/>
          <w:bCs/>
          <w:sz w:val="28"/>
          <w:szCs w:val="28"/>
          <w:lang w:val="en-US" w:eastAsia="zh-CN"/>
        </w:rPr>
        <w:t>类型：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向左添加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: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lpush ages 1 2 3 4 5 6 7 8 9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9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rpush names zhangsan lisi wangwu zhaoliu tianqi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5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lrange ages 0 -1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"9"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"8"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3) "7"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4) "6"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5) "5"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6) "4"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7) "3"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8) "2"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9) "1"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向右添加</w:t>
      </w:r>
      <w:r>
        <w:rPr>
          <w:rFonts w:hint="default"/>
          <w:b/>
          <w:bCs/>
          <w:sz w:val="21"/>
          <w:szCs w:val="21"/>
          <w:lang w:val="en-US" w:eastAsia="zh-CN"/>
        </w:rPr>
        <w:t>: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rpush names zhangsan lisi wangwu zhaoliu tianqi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127.0.0.1:6379&gt; lrange ages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0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-1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"9"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"8"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3) "7"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4) "6"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5) "5"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6) "4"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7) "3"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8) "2"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9) "1"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从左边取值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lpop ages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"9"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127.0.0.1:6379&gt; lpop ages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"8"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127.0.0.1:6379&gt; 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127.0.0.1:6379&gt; lrange ages 0 -1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1) "7"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2) "6"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3) "5"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4) "4"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5) "3"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6) "2"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7) "1"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 xml:space="preserve">127.0.0.1:6379&gt; 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127.0.0.1:6379&gt; lrange ages 0 -1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1) "7"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2) "6"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3) "5"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4) "4"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5) "3"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6) "2"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127.0.0.1:6379&gt; lrange ages 0 -1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1) "7"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2) "6"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3) "5"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4) "4"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5) "3"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6) "2"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2.4 </w:t>
      </w:r>
      <w:r>
        <w:rPr>
          <w:rFonts w:hint="default"/>
          <w:b/>
          <w:bCs/>
          <w:sz w:val="28"/>
          <w:szCs w:val="28"/>
          <w:lang w:val="en-US" w:eastAsia="zh-CN"/>
        </w:rPr>
        <w:t>Set</w:t>
      </w:r>
      <w:r>
        <w:rPr>
          <w:rFonts w:hint="eastAsia"/>
          <w:b/>
          <w:bCs/>
          <w:sz w:val="28"/>
          <w:szCs w:val="28"/>
          <w:lang w:val="en-US" w:eastAsia="zh-CN"/>
        </w:rPr>
        <w:t>集合类型：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192.168.18.134:6379&gt; sadd empNames zhangsan lisi wangwu zhaoliu tianqi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(integer) 5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192.168.18.134:6379&gt; sadd empNames lisi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(integer) 0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192.168.18.134:6379&gt; srem empNames zhaoliu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(integer) 1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192.168.18.134:6379&gt; smembers empNames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1) "zhangsan"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2) "lisi"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3) "wangwu"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4) "tianqi"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192.168.18.134:6379&gt; sadd seta a b c d e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(integer) 5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192.168.18.134:6379&gt; sadd setb c d e f g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(integer) 5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192.168.18.134:6379&gt; sdiff seta setb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1) "a"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2) "b"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192.168.18.134:6379&gt; sdiff setb seta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1) "f"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2) "g"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192.168.18.134:6379&gt; sinter seta setb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1) "d"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2) "c"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3) "e"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192.168.18.134:6379&gt; sunion seta setb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1) "d"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2) "a"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3) "b"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4) "c"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5) "e"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6) "f"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7) "g"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2.5  S</w:t>
      </w:r>
      <w:r>
        <w:rPr>
          <w:rFonts w:hint="default"/>
          <w:b/>
          <w:bCs/>
          <w:sz w:val="28"/>
          <w:szCs w:val="28"/>
          <w:lang w:val="en-US" w:eastAsia="zh-CN"/>
        </w:rPr>
        <w:t>ortedSet</w:t>
      </w:r>
      <w:r>
        <w:rPr>
          <w:rFonts w:hint="eastAsia"/>
          <w:b/>
          <w:bCs/>
          <w:sz w:val="28"/>
          <w:szCs w:val="28"/>
          <w:lang w:val="en-US" w:eastAsia="zh-CN"/>
        </w:rPr>
        <w:t>类型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</w:t>
      </w: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92.168.18.134:6379&gt; zadd students 1 zhangsan 3 lisi 2 wangwu 5 zhaoliu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(integer) 4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192.168.18.134:6379&gt; zrange students 0 -1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1) "zhangsan"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2) "wangwu"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3) "lisi"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4) "zhaoliu"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192.168.18.134:6379&gt; zrem students lisi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(integer) 1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192.168.18.134:6379&gt; zrange students 0 -1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1) "zhangsan"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2) "wangwu"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3) "zhaoliu"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192.168.18.134:6379&gt; zrevrange students 0 -1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1) "zhaoliu"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2) "wangwu"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3) "zhangsan"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192.168.18.134:6379&gt; zrevrange students 0 -1 withscores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1) "zhaoliu"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2) "5"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3) "wangwu"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4) "2"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5) "zhangsan"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6) "1"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设置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key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的过期时间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: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设置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name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的过期时间为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100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秒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192.168.18.134:6379&gt; expire name 100 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ttl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name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可以查看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key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的剩余时间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192.168.18.134:6379&gt; ttl name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(integer) 73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192.168.18.134:6379&gt; ttl name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192.168.18.134:6379&gt; ttl name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(integer) 59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192.168.18.134:6379&gt; ttl name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(integer) 57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192.168.18.134:6379&gt; ttl name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(integer) -2 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-1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表示持久化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-2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表示过期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192.168.18.134:6379&gt; set name zhangsan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OK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192.168.18.134:6379&gt; expire name 90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1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192.168.18.134:6379&gt; ttl name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86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192.168.18.134:6379&gt; expire name 90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如果对某个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key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设置了过期时间，在倒计时的过程中要重置过期时间可以重新设置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1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192.168.18.134:6379&gt; ttl name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88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192.168.18.134:6379&gt; persist name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//key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设置了过期时间，想让保留可以使用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persist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命令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1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192.168.18.134:6379&gt; ttl name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(integer) -1</w:t>
      </w: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Redis的持久化方案</w:t>
      </w:r>
    </w:p>
    <w:p>
      <w:pPr>
        <w:rPr>
          <w:rFonts w:hint="eastAsia"/>
        </w:rPr>
      </w:pPr>
      <w:r>
        <w:rPr>
          <w:rFonts w:hint="eastAsia"/>
        </w:rPr>
        <w:t>Redis的所有数据都是保存到内存中的。</w:t>
      </w:r>
    </w:p>
    <w:p>
      <w:pPr>
        <w:rPr>
          <w:rFonts w:hint="eastAsia"/>
        </w:rPr>
      </w:pPr>
      <w:r>
        <w:rPr>
          <w:rFonts w:hint="eastAsia"/>
        </w:rPr>
        <w:t>Rdb：快照形式，定期把内存中当前时刻的数据保存到磁盘。Redis默认支持的持久化方案。</w:t>
      </w:r>
    </w:p>
    <w:p>
      <w:pPr>
        <w:rPr>
          <w:rFonts w:hint="eastAsia"/>
        </w:rPr>
      </w:pPr>
      <w:r>
        <w:rPr>
          <w:rFonts w:hint="eastAsia"/>
        </w:rPr>
        <w:t>aof形式：append only file。把所有对redis数据库操作的命令，增删改操作的命令。保存到文件中。数据库恢复时把所有的命令执行一遍即可。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在redis.conf配置文件中配置。</w:t>
      </w:r>
    </w:p>
    <w:p>
      <w:pPr>
        <w:rPr>
          <w:rFonts w:hint="eastAsia"/>
        </w:rPr>
      </w:pPr>
      <w:r>
        <w:rPr>
          <w:rFonts w:hint="eastAsia"/>
        </w:rPr>
        <w:t>Rdb：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2704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Aof的配置：</w:t>
      </w:r>
    </w:p>
    <w:p>
      <w:pPr>
        <w:jc w:val="left"/>
      </w:pPr>
      <w:r>
        <w:drawing>
          <wp:inline distT="0" distB="0" distL="114300" distR="114300">
            <wp:extent cx="5271770" cy="315150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rPr>
          <w:rFonts w:hint="eastAsia"/>
        </w:rPr>
      </w:pPr>
      <w:r>
        <w:rPr>
          <w:rFonts w:hint="eastAsia"/>
        </w:rPr>
        <w:t>两种持久化方案同时开启使用aof文件来恢复数据库。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>集群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1、使用ruby脚本搭建集群。需要ruby的运行环境。</w:t>
      </w:r>
    </w:p>
    <w:p>
      <w:pPr>
        <w:ind w:firstLine="420" w:firstLineChars="200"/>
      </w:pPr>
      <w:r>
        <w:rPr>
          <w:rFonts w:hint="eastAsia"/>
        </w:rPr>
        <w:t>安装ruby</w:t>
      </w:r>
    </w:p>
    <w:p>
      <w:pPr>
        <w:ind w:firstLine="420" w:firstLineChars="200"/>
      </w:pPr>
      <w:r>
        <w:rPr>
          <w:rFonts w:hint="eastAsia"/>
        </w:rPr>
        <w:t>yum install ruby</w:t>
      </w:r>
    </w:p>
    <w:p>
      <w:pPr>
        <w:ind w:firstLine="420" w:firstLineChars="200"/>
      </w:pPr>
      <w:r>
        <w:rPr>
          <w:rFonts w:hint="eastAsia"/>
        </w:rPr>
        <w:t>yum install rubygems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安装ruby脚本运行使用的包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   </w:t>
      </w:r>
      <w:r>
        <w:rPr>
          <w:rFonts w:hint="eastAsia"/>
          <w:lang w:val="en-US" w:eastAsia="zh-CN"/>
        </w:rPr>
        <w:t>把</w:t>
      </w:r>
      <w:r>
        <w:rPr>
          <w:rFonts w:hint="default"/>
          <w:lang w:val="en-US" w:eastAsia="zh-CN"/>
        </w:rPr>
        <w:t>redis-3.0.0/src/</w:t>
      </w:r>
      <w:r>
        <w:rPr>
          <w:rFonts w:hint="eastAsia"/>
          <w:lang w:val="en-US" w:eastAsia="zh-CN"/>
        </w:rPr>
        <w:t>下的</w:t>
      </w:r>
      <w:r>
        <w:rPr>
          <w:rFonts w:hint="default"/>
          <w:lang w:val="en-US" w:eastAsia="zh-CN"/>
        </w:rPr>
        <w:t>redis-trib.rb</w:t>
      </w:r>
      <w:r>
        <w:rPr>
          <w:rFonts w:hint="eastAsia"/>
          <w:lang w:val="en-US" w:eastAsia="zh-CN"/>
        </w:rPr>
        <w:t>拷贝到/usr/local/redis-cluster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[root@redis1 src]# cp -f redis-trib.rb /usr/local/redis-cluster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[root@localhost ~]#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gem install redis-3.0.0.gem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3、把</w:t>
      </w:r>
      <w:r>
        <w:rPr>
          <w:rFonts w:hint="default"/>
          <w:lang w:val="en-US" w:eastAsia="zh-CN"/>
        </w:rPr>
        <w:t>redis.conf</w:t>
      </w:r>
      <w:r>
        <w:rPr>
          <w:rFonts w:hint="eastAsia"/>
          <w:lang w:val="en-US" w:eastAsia="zh-CN"/>
        </w:rPr>
        <w:t>中的#cluster-enabled yes，把</w:t>
      </w: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号去掉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4、在</w:t>
      </w:r>
      <w:r>
        <w:rPr>
          <w:rFonts w:hint="default"/>
          <w:lang w:val="en-US" w:eastAsia="zh-CN"/>
        </w:rPr>
        <w:t xml:space="preserve">/usr/local </w:t>
      </w:r>
      <w:r>
        <w:rPr>
          <w:rFonts w:hint="eastAsia"/>
          <w:lang w:val="en-US" w:eastAsia="zh-CN"/>
        </w:rPr>
        <w:t>下建一个</w:t>
      </w:r>
      <w:r>
        <w:rPr>
          <w:rFonts w:hint="default"/>
          <w:lang w:val="en-US" w:eastAsia="zh-CN"/>
        </w:rPr>
        <w:t>redis-cluster</w:t>
      </w:r>
      <w:r>
        <w:rPr>
          <w:rFonts w:hint="eastAsia"/>
          <w:lang w:val="en-US" w:eastAsia="zh-CN"/>
        </w:rPr>
        <w:t>目录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把</w:t>
      </w: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>目录复制到</w:t>
      </w:r>
      <w:r>
        <w:rPr>
          <w:rFonts w:hint="default"/>
          <w:lang w:val="en-US" w:eastAsia="zh-CN"/>
        </w:rPr>
        <w:t>redis-cluster</w:t>
      </w:r>
      <w:r>
        <w:rPr>
          <w:rFonts w:hint="eastAsia"/>
          <w:lang w:val="en-US" w:eastAsia="zh-CN"/>
        </w:rPr>
        <w:t>目录中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拷贝6份，分别取名为</w:t>
      </w:r>
      <w:r>
        <w:rPr>
          <w:rFonts w:hint="default"/>
          <w:lang w:val="en-US" w:eastAsia="zh-CN"/>
        </w:rPr>
        <w:t>redis01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redis0</w:t>
      </w: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redis0</w:t>
      </w: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redis0</w:t>
      </w: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redis0</w:t>
      </w: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redis0</w:t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5、把每个</w:t>
      </w: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>中的</w:t>
      </w:r>
      <w:r>
        <w:rPr>
          <w:rFonts w:hint="default"/>
          <w:lang w:val="en-US" w:eastAsia="zh-CN"/>
        </w:rPr>
        <w:t>redis.conf</w:t>
      </w:r>
      <w:r>
        <w:rPr>
          <w:rFonts w:hint="eastAsia"/>
          <w:lang w:val="en-US" w:eastAsia="zh-CN"/>
        </w:rPr>
        <w:t>中的</w:t>
      </w:r>
      <w:r>
        <w:rPr>
          <w:rFonts w:hint="default"/>
          <w:lang w:val="en-US" w:eastAsia="zh-CN"/>
        </w:rPr>
        <w:t>port</w:t>
      </w:r>
      <w:r>
        <w:rPr>
          <w:rFonts w:hint="eastAsia"/>
          <w:lang w:val="en-US" w:eastAsia="zh-CN"/>
        </w:rPr>
        <w:t>分别改为</w:t>
      </w:r>
      <w:r>
        <w:rPr>
          <w:rFonts w:hint="default"/>
          <w:lang w:val="en-US" w:eastAsia="zh-CN"/>
        </w:rPr>
        <w:t>7001,7002,7003,7004,7005,7006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redis-cluster</w:t>
      </w:r>
      <w:r>
        <w:rPr>
          <w:rFonts w:hint="eastAsia"/>
          <w:lang w:val="en-US" w:eastAsia="zh-CN"/>
        </w:rPr>
        <w:t>目录下新一个</w:t>
      </w:r>
      <w:r>
        <w:rPr>
          <w:rFonts w:hint="default"/>
          <w:lang w:val="en-US" w:eastAsia="zh-CN"/>
        </w:rPr>
        <w:t>start-all.sh</w:t>
      </w:r>
      <w:r>
        <w:rPr>
          <w:rFonts w:hint="eastAsia"/>
          <w:lang w:val="en-US" w:eastAsia="zh-CN"/>
        </w:rPr>
        <w:t>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内容如下</w:t>
      </w:r>
      <w:r>
        <w:rPr>
          <w:rFonts w:hint="default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redis01/bin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./redis-server redis.conf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redis02/bin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./redis-server redis.conf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redis03/bin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./redis-server redis.conf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redis04/bin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./redis-server redis.conf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redis05/bin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./redis-server redis.conf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redis06/bin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./redis-server redis.conf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6、增加</w:t>
      </w:r>
      <w:r>
        <w:rPr>
          <w:rFonts w:hint="default"/>
          <w:b/>
          <w:bCs/>
          <w:lang w:val="en-US" w:eastAsia="zh-CN"/>
        </w:rPr>
        <w:t>start-all.sh</w:t>
      </w:r>
      <w:r>
        <w:rPr>
          <w:rFonts w:hint="eastAsia"/>
          <w:b/>
          <w:bCs/>
          <w:lang w:val="en-US" w:eastAsia="zh-CN"/>
        </w:rPr>
        <w:t>文件的执行权限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u+x start-all.sh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7、运行</w:t>
      </w:r>
      <w:r>
        <w:rPr>
          <w:rFonts w:hint="default"/>
          <w:b/>
          <w:bCs/>
          <w:lang w:val="en-US" w:eastAsia="zh-CN"/>
        </w:rPr>
        <w:t>start-all.sh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[root@redis1 redis-cluster]# ./start-all.sh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[root@redis1 redis-cluster]# ps aux | grep 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     1202  0.1  0.7 137456  7496 ?        Ssl  07:54   0:00 ./redis-server *:7001 [cluster]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     1204  0.1  0.7 137456  7496 ?        Ssl  07:54   0:00 ./redis-server *:7002 [cluster]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     1208  0.1  0.7 137456  7496 ?        Ssl  07:54   0:00 ./redis-server *:7003 [cluster]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     1212  0.1  0.7 137456  7496 ?        Ssl  07:54   0:00 ./redis-server *:7004 [cluster]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     1216  0.1  0.7 137456  7496 ?        Ssl  07:54   0:00 ./redis-server *:7005 [cluster]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     1220  0.1  0.7 137456  7496 ?        Ssl  07:54   0:00 ./redis-server *:7006 [cluster]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     1226  0.0  0.0 103256   876 pts/0    S+   07:54   0:00 grep 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8、</w:t>
      </w:r>
      <w:r>
        <w:rPr>
          <w:rFonts w:hint="eastAsia"/>
          <w:b/>
          <w:bCs/>
        </w:rPr>
        <w:t>使用ruby脚本搭建集群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create --replicas 1 192.168.18.132:7001 192.168.18.132:7002 192.168.18.132:7003 192.168.18.132:7004 192.168.18.132:7005  192.168.18.132:7006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9、</w:t>
      </w:r>
      <w:r>
        <w:rPr>
          <w:rFonts w:hint="eastAsia"/>
          <w:b/>
          <w:bCs/>
        </w:rPr>
        <w:t>创建关闭集群的脚本：</w:t>
      </w:r>
    </w:p>
    <w:p>
      <w:pPr>
        <w:rPr>
          <w:rFonts w:hint="eastAsia"/>
        </w:rPr>
      </w:pPr>
      <w:r>
        <w:rPr>
          <w:rFonts w:hint="eastAsia"/>
        </w:rPr>
        <w:t xml:space="preserve">[root@localhost redis-cluster]# vim </w:t>
      </w:r>
      <w:r>
        <w:rPr>
          <w:rFonts w:hint="default"/>
          <w:lang w:val="en-US"/>
        </w:rPr>
        <w:t>stop</w:t>
      </w:r>
      <w:r>
        <w:rPr>
          <w:rFonts w:hint="eastAsia"/>
        </w:rPr>
        <w:t>-all.sh</w:t>
      </w:r>
    </w:p>
    <w:p>
      <w:pPr>
        <w:rPr>
          <w:rFonts w:hint="eastAsia"/>
        </w:rPr>
      </w:pPr>
      <w:r>
        <w:rPr>
          <w:rFonts w:hint="eastAsia"/>
        </w:rPr>
        <w:t>redis01/bin/redis-cli -p 7001 shutdown</w:t>
      </w:r>
    </w:p>
    <w:p>
      <w:pPr>
        <w:rPr>
          <w:rFonts w:hint="eastAsia"/>
        </w:rPr>
      </w:pPr>
      <w:r>
        <w:rPr>
          <w:rFonts w:hint="eastAsia"/>
        </w:rPr>
        <w:t>redis02/bin/redis-cli -p 7002 shutdown</w:t>
      </w:r>
    </w:p>
    <w:p>
      <w:pPr>
        <w:rPr>
          <w:rFonts w:hint="eastAsia"/>
        </w:rPr>
      </w:pPr>
      <w:r>
        <w:rPr>
          <w:rFonts w:hint="eastAsia"/>
        </w:rPr>
        <w:t>redis03/bin/redis-cli -p 7003 shutdown</w:t>
      </w:r>
    </w:p>
    <w:p>
      <w:pPr>
        <w:rPr>
          <w:rFonts w:hint="eastAsia"/>
        </w:rPr>
      </w:pPr>
      <w:r>
        <w:rPr>
          <w:rFonts w:hint="eastAsia"/>
        </w:rPr>
        <w:t>redis04/bin/redis-cli -p 7004 shutdown</w:t>
      </w:r>
    </w:p>
    <w:p>
      <w:pPr>
        <w:rPr>
          <w:rFonts w:hint="eastAsia"/>
        </w:rPr>
      </w:pPr>
      <w:r>
        <w:rPr>
          <w:rFonts w:hint="eastAsia"/>
        </w:rPr>
        <w:t>redis05/bin/redis-cli -p 7005 shutdown</w:t>
      </w:r>
    </w:p>
    <w:p>
      <w:pPr>
        <w:rPr>
          <w:rFonts w:hint="eastAsia"/>
        </w:rPr>
      </w:pPr>
      <w:r>
        <w:rPr>
          <w:rFonts w:hint="eastAsia"/>
        </w:rPr>
        <w:t>redis06/bin/redis-cli -p 7006 shutdown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集群的使用方法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Redis-cli连接集群。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redis-cluster]# redis01/</w:t>
      </w:r>
      <w:r>
        <w:rPr>
          <w:rFonts w:hint="default"/>
          <w:lang w:val="en-US" w:eastAsia="zh-CN"/>
        </w:rPr>
        <w:t>bin/</w:t>
      </w:r>
      <w:r>
        <w:rPr>
          <w:rFonts w:hint="eastAsia"/>
          <w:lang w:val="en-US" w:eastAsia="zh-CN"/>
        </w:rPr>
        <w:t>redis-cli -p 700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-c</w:t>
      </w:r>
    </w:p>
    <w:p>
      <w:pPr>
        <w:rPr>
          <w:rFonts w:hint="eastAsia"/>
        </w:rPr>
      </w:pPr>
      <w:r>
        <w:rPr>
          <w:rFonts w:hint="eastAsia"/>
        </w:rPr>
        <w:t>-c：代表连接的是redis集群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Jedis</w:t>
      </w:r>
    </w:p>
    <w:p>
      <w:pPr>
        <w:rPr>
          <w:rFonts w:hint="eastAsia"/>
        </w:rPr>
      </w:pPr>
      <w:r>
        <w:rPr>
          <w:rFonts w:hint="eastAsia"/>
        </w:rPr>
        <w:t>需要把jedis依赖的jar包添加到工程中。Maven工程中需要把jedis的坐标添加到依赖。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推荐添加到服务层。</w:t>
      </w:r>
      <w:r>
        <w:rPr>
          <w:rFonts w:hint="default"/>
          <w:lang w:val="en-US" w:eastAsia="zh-CN"/>
        </w:rPr>
        <w:t>shop</w:t>
      </w:r>
      <w:r>
        <w:rPr>
          <w:rFonts w:hint="eastAsia"/>
        </w:rPr>
        <w:t>-content-</w:t>
      </w:r>
      <w:r>
        <w:rPr>
          <w:rFonts w:hint="default"/>
          <w:lang w:val="en-US"/>
        </w:rPr>
        <w:t>s</w:t>
      </w:r>
      <w:r>
        <w:rPr>
          <w:rFonts w:hint="eastAsia"/>
        </w:rPr>
        <w:t>ervice工程中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34771"/>
    <w:rsid w:val="00426375"/>
    <w:rsid w:val="018B4318"/>
    <w:rsid w:val="01FB60F8"/>
    <w:rsid w:val="02097159"/>
    <w:rsid w:val="02893A8D"/>
    <w:rsid w:val="02961279"/>
    <w:rsid w:val="032D72EF"/>
    <w:rsid w:val="036D1F65"/>
    <w:rsid w:val="03DF091F"/>
    <w:rsid w:val="0416727A"/>
    <w:rsid w:val="055368AF"/>
    <w:rsid w:val="066555CF"/>
    <w:rsid w:val="075040D3"/>
    <w:rsid w:val="08152318"/>
    <w:rsid w:val="093F3C3B"/>
    <w:rsid w:val="09670C9A"/>
    <w:rsid w:val="0A5167D8"/>
    <w:rsid w:val="0AD24E7D"/>
    <w:rsid w:val="0B097F6D"/>
    <w:rsid w:val="0BED354D"/>
    <w:rsid w:val="0C2C0929"/>
    <w:rsid w:val="0D1E7281"/>
    <w:rsid w:val="0D3F6540"/>
    <w:rsid w:val="0D8658B7"/>
    <w:rsid w:val="0DD30757"/>
    <w:rsid w:val="101718F7"/>
    <w:rsid w:val="10AA568F"/>
    <w:rsid w:val="114A193D"/>
    <w:rsid w:val="116F4CEF"/>
    <w:rsid w:val="119422CD"/>
    <w:rsid w:val="11CD6D1C"/>
    <w:rsid w:val="12100126"/>
    <w:rsid w:val="12943DB8"/>
    <w:rsid w:val="134E6DB0"/>
    <w:rsid w:val="13931A3E"/>
    <w:rsid w:val="13AD0B7E"/>
    <w:rsid w:val="15125925"/>
    <w:rsid w:val="151E6C9B"/>
    <w:rsid w:val="154C7CEA"/>
    <w:rsid w:val="15864188"/>
    <w:rsid w:val="15D94FC5"/>
    <w:rsid w:val="16166261"/>
    <w:rsid w:val="1664324D"/>
    <w:rsid w:val="16AA5334"/>
    <w:rsid w:val="18896B08"/>
    <w:rsid w:val="19DD3A4E"/>
    <w:rsid w:val="1A2A0ED9"/>
    <w:rsid w:val="1A553AE7"/>
    <w:rsid w:val="1AED222C"/>
    <w:rsid w:val="1B2F14A9"/>
    <w:rsid w:val="1BA03A18"/>
    <w:rsid w:val="1C1B7E1A"/>
    <w:rsid w:val="1C231706"/>
    <w:rsid w:val="1DEE4B57"/>
    <w:rsid w:val="1E7B2F39"/>
    <w:rsid w:val="1EBF7D71"/>
    <w:rsid w:val="1F516443"/>
    <w:rsid w:val="1F520677"/>
    <w:rsid w:val="1FB272AE"/>
    <w:rsid w:val="1FF2034A"/>
    <w:rsid w:val="20B22026"/>
    <w:rsid w:val="20DA236E"/>
    <w:rsid w:val="21C7131D"/>
    <w:rsid w:val="221C54EE"/>
    <w:rsid w:val="24D63CE0"/>
    <w:rsid w:val="24F253A8"/>
    <w:rsid w:val="259E7437"/>
    <w:rsid w:val="25F57748"/>
    <w:rsid w:val="26016464"/>
    <w:rsid w:val="265B32D1"/>
    <w:rsid w:val="26810B5A"/>
    <w:rsid w:val="26CA2A3C"/>
    <w:rsid w:val="27333E6E"/>
    <w:rsid w:val="27A26155"/>
    <w:rsid w:val="285B153B"/>
    <w:rsid w:val="28A2300A"/>
    <w:rsid w:val="28C3488F"/>
    <w:rsid w:val="28E62EF3"/>
    <w:rsid w:val="2B775DFD"/>
    <w:rsid w:val="2C08773D"/>
    <w:rsid w:val="2C0B464F"/>
    <w:rsid w:val="2D8B6B17"/>
    <w:rsid w:val="2E3B33BB"/>
    <w:rsid w:val="2E792377"/>
    <w:rsid w:val="2EA00E4A"/>
    <w:rsid w:val="2F9468DA"/>
    <w:rsid w:val="2F9D7263"/>
    <w:rsid w:val="2FC04DF2"/>
    <w:rsid w:val="30257FAC"/>
    <w:rsid w:val="308A056F"/>
    <w:rsid w:val="30A44F5A"/>
    <w:rsid w:val="30D62C33"/>
    <w:rsid w:val="30F87870"/>
    <w:rsid w:val="31083FC4"/>
    <w:rsid w:val="312E45EB"/>
    <w:rsid w:val="32172395"/>
    <w:rsid w:val="326D6E28"/>
    <w:rsid w:val="333476E2"/>
    <w:rsid w:val="33F072A1"/>
    <w:rsid w:val="34FE6444"/>
    <w:rsid w:val="356C1308"/>
    <w:rsid w:val="35D75C60"/>
    <w:rsid w:val="36364CD2"/>
    <w:rsid w:val="366C5D0C"/>
    <w:rsid w:val="37A26AD4"/>
    <w:rsid w:val="38024193"/>
    <w:rsid w:val="39E8678F"/>
    <w:rsid w:val="3A166668"/>
    <w:rsid w:val="3A7A3A1A"/>
    <w:rsid w:val="3ACB35AB"/>
    <w:rsid w:val="3AF84047"/>
    <w:rsid w:val="3B4E0CD1"/>
    <w:rsid w:val="3C6A7988"/>
    <w:rsid w:val="3D376558"/>
    <w:rsid w:val="3D6A0A41"/>
    <w:rsid w:val="3D7A4F70"/>
    <w:rsid w:val="3DDA7E2A"/>
    <w:rsid w:val="3F5704B1"/>
    <w:rsid w:val="3F76116D"/>
    <w:rsid w:val="3FA81DA0"/>
    <w:rsid w:val="41424F0B"/>
    <w:rsid w:val="419A7785"/>
    <w:rsid w:val="41B042A7"/>
    <w:rsid w:val="41E92518"/>
    <w:rsid w:val="426225E9"/>
    <w:rsid w:val="426513DD"/>
    <w:rsid w:val="432D20E8"/>
    <w:rsid w:val="434437CC"/>
    <w:rsid w:val="43AC7646"/>
    <w:rsid w:val="43B95700"/>
    <w:rsid w:val="43EE226B"/>
    <w:rsid w:val="44627F68"/>
    <w:rsid w:val="45234880"/>
    <w:rsid w:val="45AF56B8"/>
    <w:rsid w:val="464F5113"/>
    <w:rsid w:val="493E4DE0"/>
    <w:rsid w:val="49B67178"/>
    <w:rsid w:val="49E66F3D"/>
    <w:rsid w:val="4A04103A"/>
    <w:rsid w:val="4B285595"/>
    <w:rsid w:val="4B4742C7"/>
    <w:rsid w:val="4B8D3387"/>
    <w:rsid w:val="4BBA7AFD"/>
    <w:rsid w:val="4C9D2FF4"/>
    <w:rsid w:val="4CBF6EE5"/>
    <w:rsid w:val="4CCD129D"/>
    <w:rsid w:val="4DAB1C47"/>
    <w:rsid w:val="4E0A5108"/>
    <w:rsid w:val="50A10813"/>
    <w:rsid w:val="5220782D"/>
    <w:rsid w:val="522B7AAF"/>
    <w:rsid w:val="52815906"/>
    <w:rsid w:val="52DB3844"/>
    <w:rsid w:val="53092A70"/>
    <w:rsid w:val="53484B50"/>
    <w:rsid w:val="53797D88"/>
    <w:rsid w:val="544C494C"/>
    <w:rsid w:val="54A164A1"/>
    <w:rsid w:val="54EB10E5"/>
    <w:rsid w:val="552F09DC"/>
    <w:rsid w:val="556342C1"/>
    <w:rsid w:val="55F61B3D"/>
    <w:rsid w:val="56654406"/>
    <w:rsid w:val="566C2708"/>
    <w:rsid w:val="571F333C"/>
    <w:rsid w:val="574E7B49"/>
    <w:rsid w:val="59497F74"/>
    <w:rsid w:val="59B03B7D"/>
    <w:rsid w:val="5A19468A"/>
    <w:rsid w:val="5A66184C"/>
    <w:rsid w:val="5C495F91"/>
    <w:rsid w:val="5C9B0BF5"/>
    <w:rsid w:val="5D5F2C96"/>
    <w:rsid w:val="5D9200C1"/>
    <w:rsid w:val="5EA02488"/>
    <w:rsid w:val="5F1E15FA"/>
    <w:rsid w:val="5F2E61BB"/>
    <w:rsid w:val="609D09BD"/>
    <w:rsid w:val="60ED461A"/>
    <w:rsid w:val="60EE1113"/>
    <w:rsid w:val="6197582A"/>
    <w:rsid w:val="61A302A4"/>
    <w:rsid w:val="62141EEA"/>
    <w:rsid w:val="629E2A3B"/>
    <w:rsid w:val="6328064C"/>
    <w:rsid w:val="637A0CB1"/>
    <w:rsid w:val="63B4224B"/>
    <w:rsid w:val="63C92CDD"/>
    <w:rsid w:val="63DC49EE"/>
    <w:rsid w:val="65B523C8"/>
    <w:rsid w:val="65D47A7A"/>
    <w:rsid w:val="6666743A"/>
    <w:rsid w:val="66A34771"/>
    <w:rsid w:val="670753CC"/>
    <w:rsid w:val="679626C2"/>
    <w:rsid w:val="682709F4"/>
    <w:rsid w:val="68CE1C30"/>
    <w:rsid w:val="68E23585"/>
    <w:rsid w:val="69261DB6"/>
    <w:rsid w:val="692B1F95"/>
    <w:rsid w:val="698E0460"/>
    <w:rsid w:val="69947635"/>
    <w:rsid w:val="69BC0016"/>
    <w:rsid w:val="6A4A107E"/>
    <w:rsid w:val="6AD77077"/>
    <w:rsid w:val="6B4763A3"/>
    <w:rsid w:val="6BED00DB"/>
    <w:rsid w:val="6C4C553B"/>
    <w:rsid w:val="6C730120"/>
    <w:rsid w:val="6D2B31F8"/>
    <w:rsid w:val="6D535020"/>
    <w:rsid w:val="6D652AF1"/>
    <w:rsid w:val="6D657FBD"/>
    <w:rsid w:val="6E1F6F0D"/>
    <w:rsid w:val="6ECA40BE"/>
    <w:rsid w:val="6EDE17A1"/>
    <w:rsid w:val="6FBB71C2"/>
    <w:rsid w:val="6FDF79E5"/>
    <w:rsid w:val="702F4450"/>
    <w:rsid w:val="70C50DC8"/>
    <w:rsid w:val="71165054"/>
    <w:rsid w:val="716A7847"/>
    <w:rsid w:val="72127E22"/>
    <w:rsid w:val="722A4697"/>
    <w:rsid w:val="726440EF"/>
    <w:rsid w:val="7361268E"/>
    <w:rsid w:val="746571AC"/>
    <w:rsid w:val="759D3E65"/>
    <w:rsid w:val="75A2658A"/>
    <w:rsid w:val="75B32BD6"/>
    <w:rsid w:val="76A82F40"/>
    <w:rsid w:val="78621569"/>
    <w:rsid w:val="790D3891"/>
    <w:rsid w:val="79AB2986"/>
    <w:rsid w:val="7A661FD5"/>
    <w:rsid w:val="7B2175C0"/>
    <w:rsid w:val="7B545A6A"/>
    <w:rsid w:val="7B8336E3"/>
    <w:rsid w:val="7B896D1A"/>
    <w:rsid w:val="7D9233E7"/>
    <w:rsid w:val="7DBC44BF"/>
    <w:rsid w:val="7E047DED"/>
    <w:rsid w:val="7E13547E"/>
    <w:rsid w:val="7EA757D3"/>
    <w:rsid w:val="7FBC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="0" w:after="0"/>
      <w:outlineLvl w:val="1"/>
    </w:pPr>
    <w:rPr>
      <w:sz w:val="36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outlineLvl w:val="2"/>
    </w:pPr>
    <w:rPr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668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2018-08-20T06:31:00Z</dcterms:created>
  <dc:creator>123</dc:creator>
  <cp:lastModifiedBy>Administrator</cp:lastModifiedBy>
  <dcterms:modified xsi:type="dcterms:W3CDTF">2019-03-04T06:22:45Z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